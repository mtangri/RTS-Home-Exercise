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25F4" w:rsidRDefault="00E325F4">
      <w:r>
        <w:t>Being a developer I have to make sure whatever code (</w:t>
      </w:r>
      <w:r>
        <w:t>especially JavaScript, jQuery</w:t>
      </w:r>
      <w:r>
        <w:t>) being written is compatible in all modern browsers. One can argue that I can use bootstrap and other jQuery frameworks which guarantee compatibility but sometimes the technology being used or approved is not in the hands of the developer</w:t>
      </w:r>
      <w:r w:rsidRPr="00F75176">
        <w:rPr>
          <w:b/>
        </w:rPr>
        <w:t>. So I would definitely like to make a standardized approach which can be followed by all the these tech giants who are busy making  these browsers faster and more secure but no one is paying attention towards the compatibility</w:t>
      </w:r>
      <w:r>
        <w:t xml:space="preserve">. </w:t>
      </w:r>
      <w:bookmarkStart w:id="0" w:name="_GoBack"/>
      <w:bookmarkEnd w:id="0"/>
    </w:p>
    <w:p w:rsidR="00F82A47" w:rsidRDefault="00E325F4">
      <w:r>
        <w:t xml:space="preserve">Recently on one of my projects I ran into an issue where there was some legacy code which did not have an event associated to the function in jQuery, which was giving event is not defined in Firefox but all was working well in Chrome and Edge.  If all standards were maintained I think the code should either fail or pass in all browsers. </w:t>
      </w:r>
    </w:p>
    <w:p w:rsidR="00E325F4" w:rsidRDefault="00E325F4"/>
    <w:p w:rsidR="00F75176" w:rsidRDefault="00F75176">
      <w:r>
        <w:t>The below method failed in FF and passed in Chrome. In order to get it to work I had to pass an event.</w:t>
      </w:r>
    </w:p>
    <w:p w:rsidR="00F75176" w:rsidRDefault="00F75176">
      <w:r>
        <w:t>Before the fix</w:t>
      </w:r>
    </w:p>
    <w:p w:rsidR="00E325F4" w:rsidRDefault="00F75176">
      <w:r>
        <w:t>$(“#button”).</w:t>
      </w:r>
      <w:proofErr w:type="gramStart"/>
      <w:r>
        <w:t>on(</w:t>
      </w:r>
      <w:proofErr w:type="gramEnd"/>
      <w:r>
        <w:t>‘click’, f</w:t>
      </w:r>
      <w:r w:rsidR="00E325F4">
        <w:t>unction()</w:t>
      </w:r>
      <w:r>
        <w:t xml:space="preserve"> {</w:t>
      </w:r>
    </w:p>
    <w:p w:rsidR="00F75176" w:rsidRDefault="00F75176">
      <w:r>
        <w:tab/>
      </w:r>
    </w:p>
    <w:p w:rsidR="00F75176" w:rsidRDefault="00F75176">
      <w:r>
        <w:t>});</w:t>
      </w:r>
    </w:p>
    <w:p w:rsidR="00F75176" w:rsidRDefault="00F75176"/>
    <w:p w:rsidR="00F75176" w:rsidRDefault="00F75176" w:rsidP="00F75176">
      <w:r>
        <w:t>After</w:t>
      </w:r>
      <w:r>
        <w:t xml:space="preserve"> the fix</w:t>
      </w:r>
    </w:p>
    <w:p w:rsidR="00F75176" w:rsidRDefault="00F75176" w:rsidP="00F75176">
      <w:r>
        <w:t>$(“#button”).</w:t>
      </w:r>
      <w:proofErr w:type="gramStart"/>
      <w:r>
        <w:t>on(</w:t>
      </w:r>
      <w:proofErr w:type="gramEnd"/>
      <w:r>
        <w:t>‘click’, function(</w:t>
      </w:r>
      <w:r>
        <w:t>event</w:t>
      </w:r>
      <w:r>
        <w:t>) {</w:t>
      </w:r>
    </w:p>
    <w:p w:rsidR="00F75176" w:rsidRDefault="00F75176" w:rsidP="00F75176">
      <w:r>
        <w:tab/>
      </w:r>
    </w:p>
    <w:p w:rsidR="00F75176" w:rsidRDefault="00F75176" w:rsidP="00F75176">
      <w:r>
        <w:t>});</w:t>
      </w:r>
    </w:p>
    <w:p w:rsidR="00F75176" w:rsidRDefault="00F75176" w:rsidP="00F75176"/>
    <w:p w:rsidR="00F75176" w:rsidRDefault="00F75176" w:rsidP="00F75176"/>
    <w:p w:rsidR="00F75176" w:rsidRDefault="00F75176"/>
    <w:sectPr w:rsidR="00F751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25F4"/>
    <w:rsid w:val="00E325F4"/>
    <w:rsid w:val="00F75176"/>
    <w:rsid w:val="00F82A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CBB10CD-3347-44F7-8B78-19405B3633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7E402AA2</Template>
  <TotalTime>13</TotalTime>
  <Pages>1</Pages>
  <Words>167</Words>
  <Characters>954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SEC</Company>
  <LinksUpToDate>false</LinksUpToDate>
  <CharactersWithSpaces>1119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Mukesh Tangri</dc:creator>
  <cp:keywords/>
  <dc:description/>
  <cp:lastModifiedBy>Mukesh Tangri</cp:lastModifiedBy>
  <cp:revision>1</cp:revision>
  <dcterms:created xsi:type="dcterms:W3CDTF">2021-07-21T02:14:00Z</dcterms:created>
  <dcterms:modified xsi:type="dcterms:W3CDTF">2021-07-21T02:27:00Z</dcterms:modified>
</cp:coreProperties>
</file>